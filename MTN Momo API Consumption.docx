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A324" w14:textId="77777777" w:rsidR="00807843" w:rsidRDefault="001304AF">
      <w:pPr>
        <w:pStyle w:val="Heading1"/>
      </w:pPr>
      <w:r>
        <w:t>MTN Momo API Consumption</w:t>
      </w:r>
    </w:p>
    <w:p w14:paraId="2EB6825B" w14:textId="77777777" w:rsidR="001304AF" w:rsidRDefault="001304AF" w:rsidP="001304AF">
      <w:pPr>
        <w:pStyle w:val="ListBullet"/>
      </w:pPr>
      <w:r>
        <w:t xml:space="preserve">First you need to create an account and make subscriptions to the different Collections that are needed. </w:t>
      </w:r>
    </w:p>
    <w:p w14:paraId="2AB3B494" w14:textId="77777777" w:rsidR="00807843" w:rsidRPr="001304AF" w:rsidRDefault="001304AF" w:rsidP="001304AF">
      <w:pPr>
        <w:pStyle w:val="ListBullet"/>
      </w:pPr>
      <w:r>
        <w:rPr>
          <w:lang w:val="en-GB" w:bidi="en-GB"/>
        </w:rPr>
        <w:t>Next you need to get to the sandbox and create a test user, just use any mechanism to generate a random string that can be used as an ID for the user to be created.</w:t>
      </w:r>
    </w:p>
    <w:p w14:paraId="4B234B3C" w14:textId="77777777" w:rsidR="001304AF" w:rsidRDefault="001304AF" w:rsidP="001304AF">
      <w:pPr>
        <w:pStyle w:val="ListBullet"/>
        <w:numPr>
          <w:ilvl w:val="0"/>
          <w:numId w:val="0"/>
        </w:numPr>
        <w:ind w:left="432"/>
        <w:rPr>
          <w:lang w:val="en-GB" w:bidi="en-GB"/>
        </w:rPr>
      </w:pPr>
      <w:r>
        <w:rPr>
          <w:lang w:val="en-GB" w:bidi="en-GB"/>
        </w:rPr>
        <w:t>Here we are going to make a request to</w:t>
      </w:r>
    </w:p>
    <w:p w14:paraId="240A22DA" w14:textId="77777777" w:rsidR="001304AF" w:rsidRPr="001304AF" w:rsidRDefault="001304AF" w:rsidP="00C050DD">
      <w:pPr>
        <w:spacing w:after="0" w:line="240" w:lineRule="auto"/>
        <w:ind w:firstLine="432"/>
        <w:rPr>
          <w:rFonts w:ascii="Times New Roman" w:eastAsia="Times New Roman" w:hAnsi="Times New Roman" w:cs="Times New Roman"/>
          <w:color w:val="auto"/>
          <w:sz w:val="28"/>
          <w:szCs w:val="28"/>
          <w:lang w:eastAsia="en-GB"/>
        </w:rPr>
      </w:pPr>
      <w:r w:rsidRPr="001304AF">
        <w:rPr>
          <w:rFonts w:ascii="MTN Brighter Sans" w:eastAsia="Times New Roman" w:hAnsi="MTN Brighter Sans" w:cs="Times New Roman"/>
          <w:b/>
          <w:bCs/>
          <w:color w:val="505050"/>
          <w:sz w:val="28"/>
          <w:szCs w:val="28"/>
          <w:shd w:val="clear" w:color="auto" w:fill="FFFFFF"/>
          <w:lang w:eastAsia="en-GB"/>
        </w:rPr>
        <w:t>https://sandbox.momodeveloper.mtn.com/v1_0/apiuser</w:t>
      </w:r>
    </w:p>
    <w:p w14:paraId="33E7C7CF" w14:textId="77777777" w:rsidR="001304AF" w:rsidRDefault="001304AF" w:rsidP="001304AF">
      <w:pPr>
        <w:pStyle w:val="ListBullet"/>
        <w:numPr>
          <w:ilvl w:val="0"/>
          <w:numId w:val="0"/>
        </w:numPr>
        <w:ind w:left="432"/>
      </w:pPr>
    </w:p>
    <w:p w14:paraId="5DE91608" w14:textId="77777777" w:rsidR="001304AF" w:rsidRDefault="001304AF" w:rsidP="001304AF">
      <w:pPr>
        <w:pStyle w:val="ListBullet"/>
        <w:numPr>
          <w:ilvl w:val="0"/>
          <w:numId w:val="0"/>
        </w:numPr>
        <w:ind w:left="432"/>
      </w:pPr>
      <w:r>
        <w:t>and we are going to pass the following parameters within the header</w:t>
      </w:r>
    </w:p>
    <w:p w14:paraId="51FF15D5" w14:textId="77777777" w:rsidR="001304AF" w:rsidRDefault="001304AF" w:rsidP="001304AF">
      <w:pPr>
        <w:pStyle w:val="ListBullet"/>
        <w:numPr>
          <w:ilvl w:val="0"/>
          <w:numId w:val="5"/>
        </w:numPr>
      </w:pPr>
      <w:r>
        <w:t>X-Reference-Id == which is the string we generated earlier, UUID</w:t>
      </w:r>
    </w:p>
    <w:p w14:paraId="41F57FEB" w14:textId="77777777" w:rsidR="00C050DD" w:rsidRPr="00C050DD" w:rsidRDefault="001304AF" w:rsidP="00C050DD">
      <w:pPr>
        <w:pStyle w:val="ListBullet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t>Content-Type == application/json</w:t>
      </w:r>
    </w:p>
    <w:p w14:paraId="023937A9" w14:textId="77777777" w:rsidR="001304AF" w:rsidRDefault="00C050DD" w:rsidP="001304AF">
      <w:pPr>
        <w:pStyle w:val="ListBullet"/>
        <w:numPr>
          <w:ilvl w:val="0"/>
          <w:numId w:val="5"/>
        </w:numPr>
      </w:pPr>
      <w:proofErr w:type="spellStart"/>
      <w:r>
        <w:t>Ocp</w:t>
      </w:r>
      <w:proofErr w:type="spellEnd"/>
      <w:r>
        <w:t>-</w:t>
      </w:r>
      <w:proofErr w:type="spellStart"/>
      <w:r>
        <w:t>Apim</w:t>
      </w:r>
      <w:proofErr w:type="spellEnd"/>
      <w:r>
        <w:t>-Subscription-Key == this is the primary key in your profile</w:t>
      </w:r>
    </w:p>
    <w:p w14:paraId="68190757" w14:textId="77777777" w:rsidR="00C050DD" w:rsidRDefault="00C050DD" w:rsidP="00C050DD">
      <w:pPr>
        <w:pStyle w:val="ListBullet"/>
        <w:numPr>
          <w:ilvl w:val="0"/>
          <w:numId w:val="0"/>
        </w:numPr>
        <w:ind w:left="432"/>
      </w:pPr>
      <w:r>
        <w:t xml:space="preserve">Then the body will have </w:t>
      </w:r>
    </w:p>
    <w:p w14:paraId="233B703F" w14:textId="77777777" w:rsidR="00C050DD" w:rsidRPr="00C050DD" w:rsidRDefault="00C050DD" w:rsidP="00C0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3A4DF0FC" w14:textId="77777777" w:rsidR="00C050DD" w:rsidRPr="00C050DD" w:rsidRDefault="00C050DD" w:rsidP="00C0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</w:t>
      </w:r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proofErr w:type="spellStart"/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providerCallbackHost</w:t>
      </w:r>
      <w:proofErr w:type="spellEnd"/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</w:t>
      </w: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: </w:t>
      </w:r>
      <w:r w:rsidRPr="00C050DD">
        <w:rPr>
          <w:rFonts w:ascii="Menlo" w:eastAsia="Times New Roman" w:hAnsi="Menlo" w:cs="Menlo"/>
          <w:color w:val="C41A16"/>
          <w:sz w:val="20"/>
          <w:szCs w:val="20"/>
          <w:lang w:eastAsia="en-GB"/>
        </w:rPr>
        <w:t>"string"</w:t>
      </w:r>
    </w:p>
    <w:p w14:paraId="5B22D40E" w14:textId="77777777" w:rsidR="00C050DD" w:rsidRDefault="00C050DD" w:rsidP="00C05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C050DD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622DF520" w14:textId="77777777" w:rsidR="00C050DD" w:rsidRDefault="00C050DD" w:rsidP="00765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ind w:left="432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When still in the sandbox, just use localhost:5000, or whatever, when hosted use that domain.</w:t>
      </w:r>
    </w:p>
    <w:p w14:paraId="1821B6E0" w14:textId="77777777" w:rsidR="00765A03" w:rsidRDefault="00765A03" w:rsidP="00765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60717894" w14:textId="77777777" w:rsidR="00765A03" w:rsidRDefault="00765A03" w:rsidP="00765A03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>Then to verify the user has actually been created, we can make a GET request to capture the user details.</w:t>
      </w:r>
    </w:p>
    <w:p w14:paraId="7C2BB15C" w14:textId="77777777" w:rsidR="00765A03" w:rsidRDefault="00765A03" w:rsidP="00765A03">
      <w:pPr>
        <w:ind w:left="720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We make a request to </w:t>
      </w:r>
      <w:hyperlink r:id="rId7" w:history="1">
        <w:r w:rsidRPr="000B5CAA">
          <w:rPr>
            <w:rStyle w:val="Hyperlink"/>
            <w:rFonts w:ascii="MTN Brighter Sans" w:eastAsia="Times New Roman" w:hAnsi="MTN Brighter Sans" w:cs="Times New Roman"/>
            <w:b/>
            <w:bCs/>
            <w:sz w:val="21"/>
            <w:szCs w:val="21"/>
            <w:shd w:val="clear" w:color="auto" w:fill="FFFFFF"/>
            <w:lang w:eastAsia="en-GB"/>
          </w:rPr>
          <w:t>https://sandbox.momodeveloper.mtn.com/v1_0/apiuser/{X-Reference-Id}</w:t>
        </w:r>
      </w:hyperlink>
    </w:p>
    <w:p w14:paraId="33401055" w14:textId="77777777" w:rsidR="00765A03" w:rsidRDefault="00765A03" w:rsidP="00765A03">
      <w:pPr>
        <w:ind w:left="720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The parameters are X-Reference-Id</w:t>
      </w:r>
    </w:p>
    <w:p w14:paraId="3BBF54BC" w14:textId="77777777" w:rsidR="00EE6666" w:rsidRDefault="00EE6666" w:rsidP="00EE6666">
      <w:pPr>
        <w:ind w:firstLine="720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And we also need to pass the </w:t>
      </w:r>
      <w:proofErr w:type="spellStart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Ocp</w:t>
      </w:r>
      <w:proofErr w:type="spellEnd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</w:t>
      </w:r>
      <w:proofErr w:type="spellStart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Apim</w:t>
      </w:r>
      <w:proofErr w:type="spellEnd"/>
      <w:r w:rsidRPr="00EE6666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-Subscription-Key</w:t>
      </w: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 in the headers</w:t>
      </w:r>
    </w:p>
    <w:p w14:paraId="3622918E" w14:textId="7BA92004" w:rsidR="00EE6666" w:rsidRDefault="00EE6666" w:rsidP="00EE6666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After that we need to generate an API key that will identify the user we just created</w:t>
      </w:r>
      <w:r w:rsidR="00242CD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to do that , we make a request to:</w:t>
      </w:r>
    </w:p>
    <w:p w14:paraId="23AADE04" w14:textId="22DC70DF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hyperlink r:id="rId8" w:history="1">
        <w:r w:rsidRPr="00A17073">
          <w:rPr>
            <w:rStyle w:val="Hyperlink"/>
            <w:rFonts w:ascii="MTN Brighter Sans" w:eastAsia="Times New Roman" w:hAnsi="MTN Brighter Sans" w:cs="Times New Roman"/>
            <w:b/>
            <w:bCs/>
            <w:sz w:val="21"/>
            <w:szCs w:val="21"/>
            <w:shd w:val="clear" w:color="auto" w:fill="FFFFFF"/>
            <w:lang w:eastAsia="en-GB"/>
          </w:rPr>
          <w:t>https://sandbox.momodeveloper.mtn.com/v1_0/apiuser/{X-Reference-Id}/apikey</w:t>
        </w:r>
      </w:hyperlink>
    </w:p>
    <w:p w14:paraId="0B1CAA80" w14:textId="7DE2D59A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</w:p>
    <w:p w14:paraId="022976CD" w14:textId="6E075C24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Where the request parameters are X-Reference-Id and we provide a request header of </w:t>
      </w:r>
    </w:p>
    <w:p w14:paraId="2B66B1BD" w14:textId="7645FE45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Ocp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Apim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-Subscription-Key</w:t>
      </w:r>
    </w:p>
    <w:p w14:paraId="76389BFE" w14:textId="74C55415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</w:p>
    <w:p w14:paraId="5137B0B9" w14:textId="072BB934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lastRenderedPageBreak/>
        <w:t>MAKING A REQUEST FOR PAYMENT</w:t>
      </w:r>
    </w:p>
    <w:p w14:paraId="336CBEFB" w14:textId="715D7ADE" w:rsidR="00242CD0" w:rsidRDefault="00242CD0" w:rsidP="00242CD0">
      <w:pPr>
        <w:pStyle w:val="ListParagraph"/>
        <w:spacing w:after="0" w:line="240" w:lineRule="auto"/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After creating a user, this user will be permanent and will be a medium through which all the transactions will go through, in 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otherwards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 that user is the application.</w:t>
      </w:r>
    </w:p>
    <w:p w14:paraId="2A3F7A9B" w14:textId="3F860A8A" w:rsidR="00242CD0" w:rsidRPr="00242CD0" w:rsidRDefault="00242CD0" w:rsidP="00242C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 xml:space="preserve">In every request made, the 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Ocp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</w:t>
      </w:r>
      <w:proofErr w:type="spellStart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Apim</w:t>
      </w:r>
      <w:proofErr w:type="spellEnd"/>
      <w:r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-Subscription-Key has to be provided and then an UUID of the app user (X-Reference-Id)</w:t>
      </w:r>
      <w:r w:rsidR="00F135A8">
        <w:rPr>
          <w:rFonts w:ascii="MTN Brighter Sans" w:eastAsia="Times New Roman" w:hAnsi="MTN Brighter Sans" w:cs="Times New Roman"/>
          <w:b/>
          <w:bCs/>
          <w:color w:val="505050"/>
          <w:sz w:val="21"/>
          <w:szCs w:val="21"/>
          <w:shd w:val="clear" w:color="auto" w:fill="FFFFFF"/>
          <w:lang w:eastAsia="en-GB"/>
        </w:rPr>
        <w:t>.</w:t>
      </w:r>
      <w:bookmarkStart w:id="0" w:name="_GoBack"/>
      <w:bookmarkEnd w:id="0"/>
    </w:p>
    <w:p w14:paraId="223E3131" w14:textId="77777777" w:rsidR="00242CD0" w:rsidRPr="00EE6666" w:rsidRDefault="00242CD0" w:rsidP="00242CD0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6736C595" w14:textId="77777777" w:rsidR="00EE6666" w:rsidRPr="00765A03" w:rsidRDefault="00EE6666" w:rsidP="00765A03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</w:p>
    <w:p w14:paraId="3B46CC88" w14:textId="77777777" w:rsidR="00765A03" w:rsidRPr="00765A03" w:rsidRDefault="00765A03" w:rsidP="00765A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40" w:lineRule="auto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26214A5C" w14:textId="77777777" w:rsidR="00C050DD" w:rsidRDefault="00C050DD" w:rsidP="00C050DD">
      <w:pPr>
        <w:pStyle w:val="ListBullet"/>
        <w:numPr>
          <w:ilvl w:val="0"/>
          <w:numId w:val="0"/>
        </w:numPr>
        <w:ind w:left="432"/>
      </w:pPr>
    </w:p>
    <w:sectPr w:rsidR="00C050DD">
      <w:footerReference w:type="default" r:id="rId9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0B926" w14:textId="77777777" w:rsidR="001A5A68" w:rsidRDefault="001A5A68">
      <w:r>
        <w:separator/>
      </w:r>
    </w:p>
    <w:p w14:paraId="604BB0FB" w14:textId="77777777" w:rsidR="001A5A68" w:rsidRDefault="001A5A68"/>
  </w:endnote>
  <w:endnote w:type="continuationSeparator" w:id="0">
    <w:p w14:paraId="4B272C47" w14:textId="77777777" w:rsidR="001A5A68" w:rsidRDefault="001A5A68">
      <w:r>
        <w:continuationSeparator/>
      </w:r>
    </w:p>
    <w:p w14:paraId="38DA6C72" w14:textId="77777777" w:rsidR="001A5A68" w:rsidRDefault="001A5A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TN Brighter Sans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1C56D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58F39" w14:textId="77777777" w:rsidR="001A5A68" w:rsidRDefault="001A5A68">
      <w:r>
        <w:separator/>
      </w:r>
    </w:p>
    <w:p w14:paraId="1BA42712" w14:textId="77777777" w:rsidR="001A5A68" w:rsidRDefault="001A5A68"/>
  </w:footnote>
  <w:footnote w:type="continuationSeparator" w:id="0">
    <w:p w14:paraId="37FE068A" w14:textId="77777777" w:rsidR="001A5A68" w:rsidRDefault="001A5A68">
      <w:r>
        <w:continuationSeparator/>
      </w:r>
    </w:p>
    <w:p w14:paraId="274D9E25" w14:textId="77777777" w:rsidR="001A5A68" w:rsidRDefault="001A5A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95970"/>
    <w:multiLevelType w:val="hybridMultilevel"/>
    <w:tmpl w:val="18EEDF86"/>
    <w:lvl w:ilvl="0" w:tplc="4FC0CC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2187B"/>
    <w:multiLevelType w:val="hybridMultilevel"/>
    <w:tmpl w:val="B25AC43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A612D"/>
    <w:multiLevelType w:val="hybridMultilevel"/>
    <w:tmpl w:val="3C2A6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F2C8C"/>
    <w:multiLevelType w:val="hybridMultilevel"/>
    <w:tmpl w:val="46468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AF"/>
    <w:rsid w:val="000F312B"/>
    <w:rsid w:val="001304AF"/>
    <w:rsid w:val="001A5A68"/>
    <w:rsid w:val="00242CD0"/>
    <w:rsid w:val="005C314B"/>
    <w:rsid w:val="00765A03"/>
    <w:rsid w:val="00807843"/>
    <w:rsid w:val="00C050DD"/>
    <w:rsid w:val="00EE6666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B5533"/>
  <w15:chartTrackingRefBased/>
  <w15:docId w15:val="{56E2B2F6-3A3F-A64A-BB10-52D43FE3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0DD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050D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050DD"/>
  </w:style>
  <w:style w:type="paragraph" w:styleId="ListParagraph">
    <w:name w:val="List Paragraph"/>
    <w:basedOn w:val="Normal"/>
    <w:uiPriority w:val="34"/>
    <w:unhideWhenUsed/>
    <w:qFormat/>
    <w:rsid w:val="00765A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box.momodeveloper.mtn.com/v1_0/apiuser/%7bX-Reference-Id%7d/api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dbox.momodeveloper.mtn.com/v1_0/apiuser/%7bX-Reference-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art/Library/Containers/com.microsoft.Word/Data/Library/Application%20Support/Microsoft/Office/16.0/DTS/en-GB%7bAEDF52BA-2640-8246-8F2C-F8B548B1B190%7d/%7b0E31FB57-7A7B-1C43-83B3-265BEC9BED6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{0E31FB57-7A7B-1C43-83B3-265BEC9BED6E}tf10002086.dotx</Template>
  <TotalTime>21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2019-11-14T09:27:00Z</dcterms:created>
  <dcterms:modified xsi:type="dcterms:W3CDTF">2019-11-15T06:55:00Z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